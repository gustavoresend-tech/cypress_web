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7E594" w14:textId="77777777" w:rsidR="00AD26BC" w:rsidRDefault="00000000">
      <w:r>
        <w:t>Teste Upload de Arquivo OPERA</w:t>
      </w:r>
    </w:p>
    <w:sectPr w:rsidR="00AD26BC">
      <w:footerReference w:type="default" r:id="rId6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CD6C2" w14:textId="77777777" w:rsidR="00FE1102" w:rsidRDefault="00FE1102">
      <w:pPr>
        <w:spacing w:after="0" w:line="240" w:lineRule="auto"/>
      </w:pPr>
      <w:r>
        <w:separator/>
      </w:r>
    </w:p>
  </w:endnote>
  <w:endnote w:type="continuationSeparator" w:id="0">
    <w:p w14:paraId="4CF6A354" w14:textId="77777777" w:rsidR="00FE1102" w:rsidRDefault="00FE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1646" w14:textId="77777777" w:rsidR="00000000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FED321" wp14:editId="22F65B9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869310" cy="370203"/>
              <wp:effectExtent l="0" t="0" r="6990" b="0"/>
              <wp:wrapNone/>
              <wp:docPr id="2097801968" name="Caixa de Texto 3" descr="Interno BH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9310" cy="37020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024E8C7" w14:textId="77777777" w:rsidR="00000000" w:rsidRDefault="00000000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Interno BHS</w:t>
                          </w:r>
                        </w:p>
                      </w:txbxContent>
                    </wps:txbx>
                    <wps:bodyPr vert="horz" wrap="none" lIns="254002" tIns="0" rIns="0" bIns="190496" anchor="b" anchorCtr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FED32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Interno BHS" style="position:absolute;margin-left:0;margin-top:0;width:68.45pt;height:29.15pt;z-index:251659264;visibility:visible;mso-wrap-style:non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" filled="f" stroked="f">
              <v:textbox style="mso-fit-shape-to-text:t" inset="7.05561mm,0,0,5.29156mm">
                <w:txbxContent>
                  <w:p w14:paraId="6024E8C7" w14:textId="77777777" w:rsidR="00000000" w:rsidRDefault="00000000">
                    <w:pPr>
                      <w:spacing w:after="0"/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Interno BHS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52A8D" w14:textId="77777777" w:rsidR="00FE1102" w:rsidRDefault="00FE110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52EE74" w14:textId="77777777" w:rsidR="00FE1102" w:rsidRDefault="00FE1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26BC"/>
    <w:rsid w:val="00AD26BC"/>
    <w:rsid w:val="00B14593"/>
    <w:rsid w:val="00FA582B"/>
    <w:rsid w:val="00FE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0546"/>
  <w15:docId w15:val="{C1797AC9-0285-4A40-9E04-090106F6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pt-BR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basedOn w:val="Fontepargpadr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basedOn w:val="Fontepargpadro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basedOn w:val="Fontepargpadro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basedOn w:val="Fontepargpadro"/>
    <w:rPr>
      <w:rFonts w:eastAsia="Times New Roman" w:cs="Times New Roman"/>
      <w:color w:val="0F4761"/>
    </w:rPr>
  </w:style>
  <w:style w:type="character" w:customStyle="1" w:styleId="Ttulo6Char">
    <w:name w:val="Título 6 Char"/>
    <w:basedOn w:val="Fontepargpadro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basedOn w:val="Fontepargpadro"/>
    <w:rPr>
      <w:rFonts w:eastAsia="Times New Roman" w:cs="Times New Roman"/>
      <w:color w:val="595959"/>
    </w:rPr>
  </w:style>
  <w:style w:type="character" w:customStyle="1" w:styleId="Ttulo8Char">
    <w:name w:val="Título 8 Char"/>
    <w:basedOn w:val="Fontepargpadro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basedOn w:val="Fontepargpadro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har">
    <w:name w:val="Título Char"/>
    <w:basedOn w:val="Fontepargpadr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basedOn w:val="Fontepargpadro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basedOn w:val="Fontepargpadro"/>
    <w:rPr>
      <w:i/>
      <w:iCs/>
      <w:color w:val="404040"/>
    </w:rPr>
  </w:style>
  <w:style w:type="paragraph" w:styleId="PargrafodaLista">
    <w:name w:val="List Paragraph"/>
    <w:basedOn w:val="Normal"/>
    <w:pPr>
      <w:ind w:left="720"/>
      <w:contextualSpacing/>
    </w:pPr>
  </w:style>
  <w:style w:type="character" w:styleId="nfaseIntensa">
    <w:name w:val="Intense Emphasis"/>
    <w:basedOn w:val="Fontepargpadro"/>
    <w:rPr>
      <w:i/>
      <w:iCs/>
      <w:color w:val="0F4761"/>
    </w:rPr>
  </w:style>
  <w:style w:type="paragraph" w:styleId="CitaoIntens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basedOn w:val="Fontepargpadro"/>
    <w:rPr>
      <w:i/>
      <w:iCs/>
      <w:color w:val="0F4761"/>
    </w:rPr>
  </w:style>
  <w:style w:type="character" w:styleId="RefernciaIntensa">
    <w:name w:val="Intense Reference"/>
    <w:basedOn w:val="Fontepargpadro"/>
    <w:rPr>
      <w:b/>
      <w:bCs/>
      <w:smallCaps/>
      <w:color w:val="0F4761"/>
      <w:spacing w:val="5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Valadao</dc:creator>
  <dc:description/>
  <cp:lastModifiedBy>Gustavo Valadao</cp:lastModifiedBy>
  <cp:revision>2</cp:revision>
  <dcterms:created xsi:type="dcterms:W3CDTF">2025-04-16T15:34:00Z</dcterms:created>
  <dcterms:modified xsi:type="dcterms:W3CDTF">2025-04-16T15:34:00Z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13712416,74a977ac,7767ffd8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Interno BHS</vt:lpwstr>
  </property>
</Properties>
</file>